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BD3EAA" w:rsidP="00D077E9"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-887366</wp:posOffset>
                  </wp:positionH>
                  <wp:positionV relativeFrom="paragraph">
                    <wp:posOffset>-1189778</wp:posOffset>
                  </wp:positionV>
                  <wp:extent cx="8179749" cy="3539066"/>
                  <wp:effectExtent l="0" t="0" r="0" b="444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9749" cy="3539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D077E9"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D077E9" w:rsidP="00D077E9">
                                  <w:pPr>
                                    <w:pStyle w:val="Title"/>
                                  </w:pPr>
                                  <w:r w:rsidRPr="00D86945">
                                    <w:t>REPORT TITLE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" filled="f" stroked="f" strokeweight=".5pt">
                      <v:textbox>
                        <w:txbxContent>
                          <w:p w:rsidR="00D077E9" w:rsidRPr="00D86945" w:rsidRDefault="00D077E9" w:rsidP="00D077E9">
                            <w:pPr>
                              <w:pStyle w:val="Title"/>
                            </w:pPr>
                            <w:r w:rsidRPr="00D86945">
                              <w:t>REPORT TITLE</w:t>
                            </w:r>
                          </w:p>
                          <w:p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455DF4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&#13;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BD3EAA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-308186</wp:posOffset>
                      </wp:positionH>
                      <wp:positionV relativeFrom="paragraph">
                        <wp:posOffset>-1649518</wp:posOffset>
                      </wp:positionV>
                      <wp:extent cx="2667000" cy="5207000"/>
                      <wp:effectExtent l="12700" t="12700" r="12700" b="127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0" cy="520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B866AA" id="Rectangle 10" o:spid="_x0000_s1026" style="position:absolute;margin-left:-24.25pt;margin-top:-129.9pt;width:210pt;height:41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" fillcolor="#024f75 [3204]" strokecolor="#012639 [1604]" strokeweight="2pt"/>
                  </w:pict>
                </mc:Fallback>
              </mc:AlternateContent>
            </w: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B8DE29089E46FE48ACED4FE3A224F49A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BD3EAA">
                  <w:rPr>
                    <w:rStyle w:val="SubtitleChar"/>
                    <w:b w:val="0"/>
                    <w:noProof/>
                  </w:rPr>
                  <w:t>October 19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160229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&#13;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FE51C0" w:rsidP="00D077E9">
            <w:sdt>
              <w:sdtPr>
                <w:id w:val="-1740469667"/>
                <w:placeholder>
                  <w:docPart w:val="C26222F0ADB2F6439FECC11ECEAA2224"/>
                </w:placeholder>
                <w:showingPlcHdr/>
                <w15:appearance w15:val="hidden"/>
              </w:sdtPr>
              <w:sdtEndPr/>
              <w:sdtContent>
                <w:r w:rsidR="00D077E9">
                  <w:t>COMPANY NAME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6DC235D490AD0948BAB965004C16244A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Your Name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EF81A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" fillcolor="#34aba2 [3206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097EBB21836E244792B559FD94981C25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DF027C" w:rsidRDefault="00DF027C" w:rsidP="00DF027C"/>
          <w:sdt>
            <w:sdtPr>
              <w:id w:val="-2056388886"/>
              <w:placeholder>
                <w:docPart w:val="3C6885F259095C4682C0552CFE750450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/>
          <w:sdt>
            <w:sdtPr>
              <w:id w:val="-1742009241"/>
              <w:placeholder>
                <w:docPart w:val="08E5B4E8ECB78A4EA9AFD4DB804BEC3E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&#13;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3AF32ACC52B6F44B8A954CED22FE8D78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1D65496E968C86469767EBD39C3EBDD0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1C0" w:rsidRDefault="00FE51C0">
      <w:r>
        <w:separator/>
      </w:r>
    </w:p>
    <w:p w:rsidR="00FE51C0" w:rsidRDefault="00FE51C0"/>
  </w:endnote>
  <w:endnote w:type="continuationSeparator" w:id="0">
    <w:p w:rsidR="00FE51C0" w:rsidRDefault="00FE51C0">
      <w:r>
        <w:continuationSeparator/>
      </w:r>
    </w:p>
    <w:p w:rsidR="00FE51C0" w:rsidRDefault="00FE51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1C0" w:rsidRDefault="00FE51C0">
      <w:r>
        <w:separator/>
      </w:r>
    </w:p>
    <w:p w:rsidR="00FE51C0" w:rsidRDefault="00FE51C0"/>
  </w:footnote>
  <w:footnote w:type="continuationSeparator" w:id="0">
    <w:p w:rsidR="00FE51C0" w:rsidRDefault="00FE51C0">
      <w:r>
        <w:continuationSeparator/>
      </w:r>
    </w:p>
    <w:p w:rsidR="00FE51C0" w:rsidRDefault="00FE51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AA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7712D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D3EAA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E51C0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FB412C"/>
  <w15:docId w15:val="{6827C7DF-7A25-344F-8726-2B8D8A14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avia/Library/Containers/com.microsoft.Word/Data/Library/Application%20Support/Microsoft/Office/16.0/DTS/Search/%7b25292B55-8217-D040-833A-999591DD15B3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DE29089E46FE48ACED4FE3A224F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E0DA5-5BEC-CD45-957B-45CF18DA6CA6}"/>
      </w:docPartPr>
      <w:docPartBody>
        <w:p w:rsidR="00000000" w:rsidRDefault="00151851">
          <w:pPr>
            <w:pStyle w:val="B8DE29089E46FE48ACED4FE3A224F49A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19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C26222F0ADB2F6439FECC11ECEAA2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D8D26-1227-6643-BF4D-A59AAE7A860E}"/>
      </w:docPartPr>
      <w:docPartBody>
        <w:p w:rsidR="00000000" w:rsidRDefault="00151851">
          <w:pPr>
            <w:pStyle w:val="C26222F0ADB2F6439FECC11ECEAA2224"/>
          </w:pPr>
          <w:r>
            <w:t>COMPANY NAME</w:t>
          </w:r>
        </w:p>
      </w:docPartBody>
    </w:docPart>
    <w:docPart>
      <w:docPartPr>
        <w:name w:val="6DC235D490AD0948BAB965004C162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DD629-EC23-F24D-A557-7187D06E870A}"/>
      </w:docPartPr>
      <w:docPartBody>
        <w:p w:rsidR="00000000" w:rsidRDefault="00151851">
          <w:pPr>
            <w:pStyle w:val="6DC235D490AD0948BAB965004C16244A"/>
          </w:pPr>
          <w:r>
            <w:t>Your Name</w:t>
          </w:r>
        </w:p>
      </w:docPartBody>
    </w:docPart>
    <w:docPart>
      <w:docPartPr>
        <w:name w:val="097EBB21836E244792B559FD94981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75AD9-0558-7F42-88B2-46A75AA65CF8}"/>
      </w:docPartPr>
      <w:docPartBody>
        <w:p w:rsidR="00000000" w:rsidRDefault="00151851">
          <w:pPr>
            <w:pStyle w:val="097EBB21836E244792B559FD94981C25"/>
          </w:pPr>
          <w:r w:rsidRPr="00DF027C">
            <w:t>Subtitle Text Here</w:t>
          </w:r>
        </w:p>
      </w:docPartBody>
    </w:docPart>
    <w:docPart>
      <w:docPartPr>
        <w:name w:val="3C6885F259095C4682C0552CFE750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27E53-1540-124B-8237-D579788D90BA}"/>
      </w:docPartPr>
      <w:docPartBody>
        <w:p w:rsidR="00000000" w:rsidRDefault="00151851">
          <w:pPr>
            <w:pStyle w:val="3C6885F259095C4682C0552CFE750450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08E5B4E8ECB78A4EA9AFD4DB804BE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31F88-1C50-EC49-9908-D35887D781E2}"/>
      </w:docPartPr>
      <w:docPartBody>
        <w:p w:rsidR="00000000" w:rsidRDefault="00151851">
          <w:pPr>
            <w:pStyle w:val="08E5B4E8ECB78A4EA9AFD4DB804BEC3E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3AF32ACC52B6F44B8A954CED22FE8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3FE31-1554-9F40-A290-9CAE8E782376}"/>
      </w:docPartPr>
      <w:docPartBody>
        <w:p w:rsidR="00000000" w:rsidRDefault="00151851">
          <w:pPr>
            <w:pStyle w:val="3AF32ACC52B6F44B8A954CED22FE8D78"/>
          </w:pPr>
          <w:r w:rsidRPr="00DF027C">
            <w:t xml:space="preserve">To get started right away, just tap any placeholder text (such as this) and start typing to replace it </w:t>
          </w:r>
          <w:r w:rsidRPr="00DF027C">
            <w:t>with your own.</w:t>
          </w:r>
        </w:p>
      </w:docPartBody>
    </w:docPart>
    <w:docPart>
      <w:docPartPr>
        <w:name w:val="1D65496E968C86469767EBD39C3EB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4F0F7-D9E7-1A4A-BD41-DF096A277874}"/>
      </w:docPartPr>
      <w:docPartBody>
        <w:p w:rsidR="00000000" w:rsidRDefault="00151851">
          <w:pPr>
            <w:pStyle w:val="1D65496E968C86469767EBD39C3EBDD0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51"/>
    <w:rsid w:val="0015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line="276" w:lineRule="auto"/>
    </w:pPr>
    <w:rPr>
      <w:caps/>
      <w:color w:val="44546A" w:themeColor="text2"/>
      <w:spacing w:val="20"/>
      <w:sz w:val="3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szCs w:val="22"/>
      <w:lang w:val="en-US"/>
    </w:rPr>
  </w:style>
  <w:style w:type="paragraph" w:customStyle="1" w:styleId="B8DE29089E46FE48ACED4FE3A224F49A">
    <w:name w:val="B8DE29089E46FE48ACED4FE3A224F49A"/>
  </w:style>
  <w:style w:type="paragraph" w:customStyle="1" w:styleId="C26222F0ADB2F6439FECC11ECEAA2224">
    <w:name w:val="C26222F0ADB2F6439FECC11ECEAA2224"/>
  </w:style>
  <w:style w:type="paragraph" w:customStyle="1" w:styleId="6DC235D490AD0948BAB965004C16244A">
    <w:name w:val="6DC235D490AD0948BAB965004C16244A"/>
  </w:style>
  <w:style w:type="paragraph" w:customStyle="1" w:styleId="097EBB21836E244792B559FD94981C25">
    <w:name w:val="097EBB21836E244792B559FD94981C25"/>
  </w:style>
  <w:style w:type="paragraph" w:customStyle="1" w:styleId="3C6885F259095C4682C0552CFE750450">
    <w:name w:val="3C6885F259095C4682C0552CFE750450"/>
  </w:style>
  <w:style w:type="paragraph" w:customStyle="1" w:styleId="08E5B4E8ECB78A4EA9AFD4DB804BEC3E">
    <w:name w:val="08E5B4E8ECB78A4EA9AFD4DB804BEC3E"/>
  </w:style>
  <w:style w:type="paragraph" w:customStyle="1" w:styleId="3AF32ACC52B6F44B8A954CED22FE8D78">
    <w:name w:val="3AF32ACC52B6F44B8A954CED22FE8D78"/>
  </w:style>
  <w:style w:type="paragraph" w:customStyle="1" w:styleId="1D65496E968C86469767EBD39C3EBDD0">
    <w:name w:val="1D65496E968C86469767EBD39C3EB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Samavia Ahmad</cp:lastModifiedBy>
  <cp:revision>2</cp:revision>
  <cp:lastPrinted>2006-08-01T17:47:00Z</cp:lastPrinted>
  <dcterms:created xsi:type="dcterms:W3CDTF">2021-10-19T11:09:00Z</dcterms:created>
  <dcterms:modified xsi:type="dcterms:W3CDTF">2021-10-20T13:16:00Z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